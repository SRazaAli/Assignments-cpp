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AB1DE3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-165463</wp:posOffset>
                </wp:positionH>
                <wp:positionV relativeFrom="paragraph">
                  <wp:posOffset>19322</wp:posOffset>
                </wp:positionV>
                <wp:extent cx="3873137" cy="825119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137" cy="8251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6558D" id="Rectangle 10" o:spid="_x0000_s1026" style="position:absolute;margin-left:-13.05pt;margin-top:1.5pt;width:304.95pt;height:649.7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" fillcolor="white [3212]" stroked="f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474345</wp:posOffset>
            </wp:positionH>
            <wp:positionV relativeFrom="paragraph">
              <wp:posOffset>391160</wp:posOffset>
            </wp:positionV>
            <wp:extent cx="2546985" cy="2301240"/>
            <wp:effectExtent l="0" t="0" r="0" b="0"/>
            <wp:wrapThrough wrapText="bothSides">
              <wp:wrapPolygon edited="0">
                <wp:start x="9047" y="358"/>
                <wp:lineTo x="7593" y="1073"/>
                <wp:lineTo x="4362" y="3040"/>
                <wp:lineTo x="3554" y="5185"/>
                <wp:lineTo x="2908" y="6437"/>
                <wp:lineTo x="2262" y="9298"/>
                <wp:lineTo x="2585" y="12159"/>
                <wp:lineTo x="3877" y="15020"/>
                <wp:lineTo x="2908" y="17166"/>
                <wp:lineTo x="2585" y="17702"/>
                <wp:lineTo x="2585" y="19669"/>
                <wp:lineTo x="3393" y="20742"/>
                <wp:lineTo x="5008" y="21099"/>
                <wp:lineTo x="16479" y="21099"/>
                <wp:lineTo x="18256" y="20742"/>
                <wp:lineTo x="19225" y="19490"/>
                <wp:lineTo x="19225" y="17881"/>
                <wp:lineTo x="17610" y="15020"/>
                <wp:lineTo x="18740" y="12159"/>
                <wp:lineTo x="18902" y="9298"/>
                <wp:lineTo x="18417" y="6437"/>
                <wp:lineTo x="17286" y="4291"/>
                <wp:lineTo x="16963" y="3040"/>
                <wp:lineTo x="12278" y="358"/>
                <wp:lineTo x="9047" y="358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008550" cy="66729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8550" cy="667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  <w:gridCol w:w="26"/>
      </w:tblGrid>
      <w:tr w:rsidR="00D077E9" w:rsidTr="00D077E9">
        <w:trPr>
          <w:gridAfter w:val="1"/>
          <w:wAfter w:w="26" w:type="dxa"/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/>
        </w:tc>
      </w:tr>
      <w:tr w:rsidR="00D077E9" w:rsidTr="00D077E9">
        <w:trPr>
          <w:trHeight w:val="7636"/>
        </w:trPr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7E9" w:rsidRDefault="005C4320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3812268</wp:posOffset>
                      </wp:positionV>
                      <wp:extent cx="3689985" cy="2503714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985" cy="25037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C4320" w:rsidRDefault="005C4320" w:rsidP="005C4320">
                                  <w:pPr>
                                    <w:spacing w:line="360" w:lineRule="auto"/>
                                    <w:rPr>
                                      <w:color w:val="auto"/>
                                      <w:sz w:val="36"/>
                                    </w:rPr>
                                  </w:pPr>
                                </w:p>
                                <w:p w:rsidR="00AB1DE3" w:rsidRPr="005C4320" w:rsidRDefault="00AB1DE3" w:rsidP="005C432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32"/>
                                    </w:rPr>
                                  </w:pPr>
                                  <w:r w:rsidRPr="005C4320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32"/>
                                    </w:rPr>
                                    <w:t xml:space="preserve">Name: </w:t>
                                  </w:r>
                                  <w:r w:rsidRPr="005C4320">
                                    <w:rPr>
                                      <w:rFonts w:asciiTheme="majorHAnsi" w:hAnsiTheme="majorHAnsi" w:cstheme="majorHAnsi"/>
                                      <w:b w:val="0"/>
                                      <w:color w:val="auto"/>
                                      <w:sz w:val="32"/>
                                    </w:rPr>
                                    <w:t>Syed Mohammad Raza Ali</w:t>
                                  </w:r>
                                </w:p>
                                <w:p w:rsidR="00AB1DE3" w:rsidRPr="005C4320" w:rsidRDefault="00AB1DE3" w:rsidP="005C432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32"/>
                                    </w:rPr>
                                  </w:pPr>
                                  <w:r w:rsidRPr="005C4320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32"/>
                                    </w:rPr>
                                    <w:t xml:space="preserve">Enrollment no: </w:t>
                                  </w:r>
                                  <w:r w:rsidRPr="005C4320">
                                    <w:rPr>
                                      <w:rFonts w:asciiTheme="majorHAnsi" w:hAnsiTheme="majorHAnsi" w:cstheme="majorHAnsi"/>
                                      <w:b w:val="0"/>
                                      <w:color w:val="auto"/>
                                      <w:sz w:val="32"/>
                                    </w:rPr>
                                    <w:t>028</w:t>
                                  </w:r>
                                </w:p>
                                <w:p w:rsidR="00AB1DE3" w:rsidRPr="005C4320" w:rsidRDefault="00AB1DE3" w:rsidP="005C432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32"/>
                                    </w:rPr>
                                  </w:pPr>
                                  <w:r w:rsidRPr="005C4320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32"/>
                                    </w:rPr>
                                    <w:t xml:space="preserve">Faculty: </w:t>
                                  </w:r>
                                  <w:r w:rsidRPr="005C4320">
                                    <w:rPr>
                                      <w:rFonts w:asciiTheme="majorHAnsi" w:hAnsiTheme="majorHAnsi" w:cstheme="majorHAnsi"/>
                                      <w:b w:val="0"/>
                                      <w:color w:val="auto"/>
                                      <w:sz w:val="32"/>
                                    </w:rPr>
                                    <w:t>M</w:t>
                                  </w:r>
                                  <w:r w:rsidR="005C4320" w:rsidRPr="005C4320">
                                    <w:rPr>
                                      <w:rFonts w:asciiTheme="majorHAnsi" w:hAnsiTheme="majorHAnsi" w:cstheme="majorHAnsi"/>
                                      <w:b w:val="0"/>
                                      <w:color w:val="auto"/>
                                      <w:sz w:val="32"/>
                                    </w:rPr>
                                    <w:t>am</w:t>
                                  </w:r>
                                  <w:r w:rsidRPr="005C4320">
                                    <w:rPr>
                                      <w:rFonts w:asciiTheme="majorHAnsi" w:hAnsiTheme="majorHAnsi" w:cstheme="majorHAnsi"/>
                                      <w:b w:val="0"/>
                                      <w:color w:val="auto"/>
                                      <w:sz w:val="32"/>
                                    </w:rPr>
                                    <w:t xml:space="preserve"> Azeema Sadia</w:t>
                                  </w:r>
                                </w:p>
                                <w:p w:rsidR="00AB1DE3" w:rsidRPr="005C4320" w:rsidRDefault="00AB1DE3" w:rsidP="005C432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32"/>
                                    </w:rPr>
                                  </w:pPr>
                                  <w:r w:rsidRPr="005C4320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32"/>
                                    </w:rPr>
                                    <w:t xml:space="preserve">Course: </w:t>
                                  </w:r>
                                  <w:r w:rsidRPr="005C4320">
                                    <w:rPr>
                                      <w:rFonts w:asciiTheme="majorHAnsi" w:hAnsiTheme="majorHAnsi" w:cstheme="majorHAnsi"/>
                                      <w:b w:val="0"/>
                                      <w:color w:val="auto"/>
                                      <w:sz w:val="32"/>
                                    </w:rPr>
                                    <w:t>Computer Programming Lab</w:t>
                                  </w:r>
                                </w:p>
                                <w:p w:rsidR="00AB1DE3" w:rsidRDefault="00AB1DE3" w:rsidP="005C432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b w:val="0"/>
                                      <w:color w:val="auto"/>
                                      <w:sz w:val="32"/>
                                    </w:rPr>
                                  </w:pPr>
                                  <w:r w:rsidRPr="005C4320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32"/>
                                    </w:rPr>
                                    <w:t xml:space="preserve">Assignment: </w:t>
                                  </w:r>
                                  <w:r w:rsidR="005C4320" w:rsidRPr="005C4320">
                                    <w:rPr>
                                      <w:rFonts w:asciiTheme="majorHAnsi" w:hAnsiTheme="majorHAnsi" w:cstheme="majorHAnsi"/>
                                      <w:b w:val="0"/>
                                      <w:color w:val="auto"/>
                                      <w:sz w:val="32"/>
                                    </w:rPr>
                                    <w:t>Lab-01 tasks</w:t>
                                  </w:r>
                                </w:p>
                                <w:p w:rsidR="00456284" w:rsidRPr="005C4320" w:rsidRDefault="00456284" w:rsidP="005C432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4"/>
                                    </w:rPr>
                                  </w:pPr>
                                  <w:r w:rsidRPr="00456284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32"/>
                                    </w:rPr>
                                    <w:t>Deadline: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4"/>
                                    </w:rPr>
                                    <w:t xml:space="preserve"> </w:t>
                                  </w:r>
                                  <w:r w:rsidRPr="00456284">
                                    <w:rPr>
                                      <w:rFonts w:asciiTheme="majorHAnsi" w:hAnsiTheme="majorHAnsi" w:cstheme="majorHAnsi"/>
                                      <w:b w:val="0"/>
                                      <w:color w:val="auto"/>
                                      <w:sz w:val="32"/>
                                    </w:rPr>
                                    <w:t>4 March-12am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1.4pt;margin-top:300.2pt;width:290.55pt;height:197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" filled="f" stroked="f" strokeweight=".5pt">
                      <v:textbox>
                        <w:txbxContent>
                          <w:p w:rsidR="005C4320" w:rsidRDefault="005C4320" w:rsidP="005C4320">
                            <w:pPr>
                              <w:spacing w:line="360" w:lineRule="auto"/>
                              <w:rPr>
                                <w:color w:val="auto"/>
                                <w:sz w:val="36"/>
                              </w:rPr>
                            </w:pPr>
                          </w:p>
                          <w:p w:rsidR="00AB1DE3" w:rsidRPr="005C4320" w:rsidRDefault="00AB1DE3" w:rsidP="005C432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color w:val="auto"/>
                                <w:sz w:val="32"/>
                              </w:rPr>
                            </w:pPr>
                            <w:r w:rsidRPr="005C4320">
                              <w:rPr>
                                <w:rFonts w:asciiTheme="majorHAnsi" w:hAnsiTheme="majorHAnsi" w:cstheme="majorHAnsi"/>
                                <w:color w:val="auto"/>
                                <w:sz w:val="32"/>
                              </w:rPr>
                              <w:t xml:space="preserve">Name: </w:t>
                            </w:r>
                            <w:r w:rsidRPr="005C4320">
                              <w:rPr>
                                <w:rFonts w:asciiTheme="majorHAnsi" w:hAnsiTheme="majorHAnsi" w:cstheme="majorHAnsi"/>
                                <w:b w:val="0"/>
                                <w:color w:val="auto"/>
                                <w:sz w:val="32"/>
                              </w:rPr>
                              <w:t>Syed Mohammad Raza Ali</w:t>
                            </w:r>
                          </w:p>
                          <w:p w:rsidR="00AB1DE3" w:rsidRPr="005C4320" w:rsidRDefault="00AB1DE3" w:rsidP="005C432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color w:val="auto"/>
                                <w:sz w:val="32"/>
                              </w:rPr>
                            </w:pPr>
                            <w:r w:rsidRPr="005C4320">
                              <w:rPr>
                                <w:rFonts w:asciiTheme="majorHAnsi" w:hAnsiTheme="majorHAnsi" w:cstheme="majorHAnsi"/>
                                <w:color w:val="auto"/>
                                <w:sz w:val="32"/>
                              </w:rPr>
                              <w:t xml:space="preserve">Enrollment no: </w:t>
                            </w:r>
                            <w:r w:rsidRPr="005C4320">
                              <w:rPr>
                                <w:rFonts w:asciiTheme="majorHAnsi" w:hAnsiTheme="majorHAnsi" w:cstheme="majorHAnsi"/>
                                <w:b w:val="0"/>
                                <w:color w:val="auto"/>
                                <w:sz w:val="32"/>
                              </w:rPr>
                              <w:t>028</w:t>
                            </w:r>
                          </w:p>
                          <w:p w:rsidR="00AB1DE3" w:rsidRPr="005C4320" w:rsidRDefault="00AB1DE3" w:rsidP="005C432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color w:val="auto"/>
                                <w:sz w:val="32"/>
                              </w:rPr>
                            </w:pPr>
                            <w:r w:rsidRPr="005C4320">
                              <w:rPr>
                                <w:rFonts w:asciiTheme="majorHAnsi" w:hAnsiTheme="majorHAnsi" w:cstheme="majorHAnsi"/>
                                <w:color w:val="auto"/>
                                <w:sz w:val="32"/>
                              </w:rPr>
                              <w:t xml:space="preserve">Faculty: </w:t>
                            </w:r>
                            <w:r w:rsidRPr="005C4320">
                              <w:rPr>
                                <w:rFonts w:asciiTheme="majorHAnsi" w:hAnsiTheme="majorHAnsi" w:cstheme="majorHAnsi"/>
                                <w:b w:val="0"/>
                                <w:color w:val="auto"/>
                                <w:sz w:val="32"/>
                              </w:rPr>
                              <w:t>M</w:t>
                            </w:r>
                            <w:r w:rsidR="005C4320" w:rsidRPr="005C4320">
                              <w:rPr>
                                <w:rFonts w:asciiTheme="majorHAnsi" w:hAnsiTheme="majorHAnsi" w:cstheme="majorHAnsi"/>
                                <w:b w:val="0"/>
                                <w:color w:val="auto"/>
                                <w:sz w:val="32"/>
                              </w:rPr>
                              <w:t>am</w:t>
                            </w:r>
                            <w:r w:rsidRPr="005C4320">
                              <w:rPr>
                                <w:rFonts w:asciiTheme="majorHAnsi" w:hAnsiTheme="majorHAnsi" w:cstheme="majorHAnsi"/>
                                <w:b w:val="0"/>
                                <w:color w:val="auto"/>
                                <w:sz w:val="32"/>
                              </w:rPr>
                              <w:t xml:space="preserve"> Azeema Sadia</w:t>
                            </w:r>
                          </w:p>
                          <w:p w:rsidR="00AB1DE3" w:rsidRPr="005C4320" w:rsidRDefault="00AB1DE3" w:rsidP="005C432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color w:val="auto"/>
                                <w:sz w:val="32"/>
                              </w:rPr>
                            </w:pPr>
                            <w:r w:rsidRPr="005C4320">
                              <w:rPr>
                                <w:rFonts w:asciiTheme="majorHAnsi" w:hAnsiTheme="majorHAnsi" w:cstheme="majorHAnsi"/>
                                <w:color w:val="auto"/>
                                <w:sz w:val="32"/>
                              </w:rPr>
                              <w:t xml:space="preserve">Course: </w:t>
                            </w:r>
                            <w:r w:rsidRPr="005C4320">
                              <w:rPr>
                                <w:rFonts w:asciiTheme="majorHAnsi" w:hAnsiTheme="majorHAnsi" w:cstheme="majorHAnsi"/>
                                <w:b w:val="0"/>
                                <w:color w:val="auto"/>
                                <w:sz w:val="32"/>
                              </w:rPr>
                              <w:t>Computer Programming Lab</w:t>
                            </w:r>
                          </w:p>
                          <w:p w:rsidR="00AB1DE3" w:rsidRDefault="00AB1DE3" w:rsidP="005C432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 w:val="0"/>
                                <w:color w:val="auto"/>
                                <w:sz w:val="32"/>
                              </w:rPr>
                            </w:pPr>
                            <w:r w:rsidRPr="005C4320">
                              <w:rPr>
                                <w:rFonts w:asciiTheme="majorHAnsi" w:hAnsiTheme="majorHAnsi" w:cstheme="majorHAnsi"/>
                                <w:color w:val="auto"/>
                                <w:sz w:val="32"/>
                              </w:rPr>
                              <w:t xml:space="preserve">Assignment: </w:t>
                            </w:r>
                            <w:r w:rsidR="005C4320" w:rsidRPr="005C4320">
                              <w:rPr>
                                <w:rFonts w:asciiTheme="majorHAnsi" w:hAnsiTheme="majorHAnsi" w:cstheme="majorHAnsi"/>
                                <w:b w:val="0"/>
                                <w:color w:val="auto"/>
                                <w:sz w:val="32"/>
                              </w:rPr>
                              <w:t>Lab-01 tasks</w:t>
                            </w:r>
                          </w:p>
                          <w:p w:rsidR="00456284" w:rsidRPr="005C4320" w:rsidRDefault="00456284" w:rsidP="005C432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color w:val="auto"/>
                                <w:sz w:val="24"/>
                              </w:rPr>
                            </w:pPr>
                            <w:r w:rsidRPr="00456284">
                              <w:rPr>
                                <w:rFonts w:asciiTheme="majorHAnsi" w:hAnsiTheme="majorHAnsi" w:cstheme="majorHAnsi"/>
                                <w:color w:val="auto"/>
                                <w:sz w:val="32"/>
                              </w:rPr>
                              <w:t>Deadline: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auto"/>
                                <w:sz w:val="24"/>
                              </w:rPr>
                              <w:t xml:space="preserve"> </w:t>
                            </w:r>
                            <w:r w:rsidRPr="00456284">
                              <w:rPr>
                                <w:rFonts w:asciiTheme="majorHAnsi" w:hAnsiTheme="majorHAnsi" w:cstheme="majorHAnsi"/>
                                <w:b w:val="0"/>
                                <w:color w:val="auto"/>
                                <w:sz w:val="32"/>
                              </w:rPr>
                              <w:t>4 March-12am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:rsidTr="00D077E9">
        <w:trPr>
          <w:trHeight w:val="2171"/>
        </w:trPr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-735874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C73B4" id="Rectangle 2" o:spid="_x0000_s1026" alt="colored rectangle" style="position:absolute;margin-left:-57.95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" fillcolor="#34aba2 [3206]" stroked="f">
                <w10:wrap anchory="page"/>
              </v:rect>
            </w:pict>
          </mc:Fallback>
        </mc:AlternateContent>
      </w:r>
    </w:p>
    <w:sectPr w:rsidR="00D077E9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661" w:rsidRDefault="00114661">
      <w:r>
        <w:separator/>
      </w:r>
    </w:p>
    <w:p w:rsidR="00114661" w:rsidRDefault="00114661"/>
  </w:endnote>
  <w:endnote w:type="continuationSeparator" w:id="0">
    <w:p w:rsidR="00114661" w:rsidRDefault="00114661">
      <w:r>
        <w:continuationSeparator/>
      </w:r>
    </w:p>
    <w:p w:rsidR="00114661" w:rsidRDefault="001146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661" w:rsidRDefault="00114661">
      <w:r>
        <w:separator/>
      </w:r>
    </w:p>
    <w:p w:rsidR="00114661" w:rsidRDefault="00114661"/>
  </w:footnote>
  <w:footnote w:type="continuationSeparator" w:id="0">
    <w:p w:rsidR="00114661" w:rsidRDefault="00114661">
      <w:r>
        <w:continuationSeparator/>
      </w:r>
    </w:p>
    <w:p w:rsidR="00114661" w:rsidRDefault="001146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E3"/>
    <w:rsid w:val="0002482E"/>
    <w:rsid w:val="00050324"/>
    <w:rsid w:val="000A0150"/>
    <w:rsid w:val="000E63C9"/>
    <w:rsid w:val="00114661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56284"/>
    <w:rsid w:val="004B21A5"/>
    <w:rsid w:val="005037F0"/>
    <w:rsid w:val="00516A86"/>
    <w:rsid w:val="005275F6"/>
    <w:rsid w:val="00572102"/>
    <w:rsid w:val="005C4320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1DE3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C0BEC08C-DC23-48BC-B903-5D7437D5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port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24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keywords/>
  <cp:lastModifiedBy>lenovo</cp:lastModifiedBy>
  <cp:revision>1</cp:revision>
  <cp:lastPrinted>2006-08-01T17:47:00Z</cp:lastPrinted>
  <dcterms:created xsi:type="dcterms:W3CDTF">2023-02-25T08:23:00Z</dcterms:created>
  <dcterms:modified xsi:type="dcterms:W3CDTF">2023-02-25T08:47:00Z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